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9A50C4" w14:paraId="41A800F2" w14:textId="77777777" w:rsidTr="00D86132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1B05655FFF806340BF2B3AA7A98A869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3EB9DB87" w14:textId="77777777" w:rsidR="00B93310" w:rsidRPr="005152F2" w:rsidRDefault="0033395A" w:rsidP="003856C9">
                <w:pPr>
                  <w:pStyle w:val="Heading1"/>
                </w:pPr>
                <w:r>
                  <w:t>Pogorelova Viktoria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3B901DB9" w14:textId="77777777" w:rsidTr="009A50C4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B27A920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81160DB" wp14:editId="6DBD5DD7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C293A0D" id="Group_x0020_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_x0020_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_x0020_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81FED35" w14:textId="77777777" w:rsidTr="009A50C4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2D107AB" w14:textId="77777777" w:rsidR="00441EB9" w:rsidRPr="0033395A" w:rsidRDefault="0033395A" w:rsidP="0033395A">
                  <w:pPr>
                    <w:pStyle w:val="Heading3"/>
                    <w:rPr>
                      <w:sz w:val="24"/>
                    </w:rPr>
                  </w:pPr>
                  <w:r w:rsidRPr="0033395A">
                    <w:t>pogorelovavika2001@gmail.com</w:t>
                  </w:r>
                </w:p>
              </w:tc>
            </w:tr>
            <w:tr w:rsidR="00441EB9" w:rsidRPr="005152F2" w14:paraId="0EFAF0AF" w14:textId="77777777" w:rsidTr="009A50C4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BDBEC0A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4C5E85C" wp14:editId="076FD097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05AD92E" id="Group_x0020_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_x0020_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_x0020_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90CA590" w14:textId="77777777" w:rsidTr="009A50C4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BF03421" w14:textId="77777777" w:rsidR="00441EB9" w:rsidRDefault="0033395A" w:rsidP="0033395A">
                  <w:pPr>
                    <w:pStyle w:val="Heading3"/>
                  </w:pPr>
                  <w:r w:rsidRPr="00D86132">
                    <w:rPr>
                      <w:sz w:val="24"/>
                    </w:rPr>
                    <w:t>+7 (962) 981-43-64</w:t>
                  </w:r>
                </w:p>
              </w:tc>
            </w:tr>
            <w:tr w:rsidR="00441EB9" w:rsidRPr="005152F2" w14:paraId="6E17734E" w14:textId="77777777" w:rsidTr="009A50C4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5385B67" w14:textId="77777777" w:rsidR="00441EB9" w:rsidRDefault="00441EB9" w:rsidP="0033395A">
                  <w:pPr>
                    <w:pStyle w:val="Heading3"/>
                  </w:pPr>
                </w:p>
              </w:tc>
            </w:tr>
            <w:tr w:rsidR="005A7E57" w:rsidRPr="005152F2" w14:paraId="063C08AF" w14:textId="77777777" w:rsidTr="009A50C4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4AF5EF7" w14:textId="396A8B8E" w:rsidR="002C77B9" w:rsidRDefault="00DE4F5D" w:rsidP="00D86132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598D936F572B54BBBCC472A41AC3BC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33395A">
                        <w:rPr>
                          <w:sz w:val="28"/>
                          <w:szCs w:val="28"/>
                        </w:rPr>
                        <w:t>Objective</w:t>
                      </w:r>
                    </w:sdtContent>
                  </w:sdt>
                </w:p>
                <w:p w14:paraId="26DAE54D" w14:textId="77777777" w:rsidR="005A7E57" w:rsidRDefault="00616FF4" w:rsidP="00D86132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67A1E90D" wp14:editId="49767A67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7EBD7C3" id="Straight_x0020_Connector_x0020_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udssBAADqAwAADgAAAGRycy9lMm9Eb2MueG1srFPbjtMwEH1H4h8sv9NcE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MnP7nb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368E01E" w14:textId="77777777" w:rsidR="000A5E00" w:rsidRPr="00D86132" w:rsidRDefault="0033395A" w:rsidP="00D86132">
                  <w:pPr>
                    <w:rPr>
                      <w:rFonts w:cs="Calibri"/>
                      <w:sz w:val="24"/>
                      <w:szCs w:val="24"/>
                    </w:rPr>
                  </w:pPr>
                  <w:r w:rsidRPr="00D86132">
                    <w:rPr>
                      <w:sz w:val="24"/>
                      <w:szCs w:val="24"/>
                    </w:rPr>
                    <w:t>Specialist in the field</w:t>
                  </w:r>
                  <w:r w:rsidR="000A5E00" w:rsidRPr="00D86132">
                    <w:rPr>
                      <w:sz w:val="24"/>
                      <w:szCs w:val="24"/>
                    </w:rPr>
                    <w:t xml:space="preserve"> of intercultural communication</w:t>
                  </w:r>
                  <w:r w:rsidR="000A5E00" w:rsidRPr="00D86132">
                    <w:rPr>
                      <w:rFonts w:cs="Calibri"/>
                      <w:sz w:val="24"/>
                      <w:szCs w:val="24"/>
                    </w:rPr>
                    <w:t>.</w:t>
                  </w:r>
                </w:p>
                <w:p w14:paraId="3DFDA6F7" w14:textId="77777777" w:rsidR="005A7E57" w:rsidRPr="00D86132" w:rsidRDefault="000A5E00" w:rsidP="00D86132">
                  <w:pPr>
                    <w:rPr>
                      <w:sz w:val="24"/>
                      <w:szCs w:val="24"/>
                    </w:rPr>
                  </w:pPr>
                  <w:r w:rsidRPr="00D86132">
                    <w:rPr>
                      <w:rFonts w:cs="Calibri"/>
                      <w:sz w:val="24"/>
                      <w:szCs w:val="24"/>
                    </w:rPr>
                    <w:t>Teamwork</w:t>
                  </w:r>
                  <w:r w:rsidRPr="00D86132">
                    <w:rPr>
                      <w:sz w:val="24"/>
                      <w:szCs w:val="24"/>
                    </w:rPr>
                    <w:t>. Interesting and non-standard work.</w:t>
                  </w:r>
                </w:p>
                <w:p w14:paraId="369B7DF6" w14:textId="730786AA" w:rsidR="00D86132" w:rsidRPr="009A50C4" w:rsidRDefault="00D86132" w:rsidP="00D86132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D86132">
                    <w:rPr>
                      <w:rFonts w:eastAsia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Cooperation with large companies and enterprises</w:t>
                  </w:r>
                  <w:r w:rsidR="009A50C4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c>
            </w:tr>
            <w:tr w:rsidR="00463463" w:rsidRPr="005152F2" w14:paraId="6037C340" w14:textId="77777777" w:rsidTr="009A50C4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4825CB89" w14:textId="696D0F43" w:rsidR="005A7E57" w:rsidRDefault="00DE4F5D" w:rsidP="00D86132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5C1BAE75645AAE429018EF798635379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33395A">
                        <w:rPr>
                          <w:sz w:val="28"/>
                          <w:szCs w:val="28"/>
                        </w:rPr>
                        <w:t>Skills</w:t>
                      </w:r>
                    </w:sdtContent>
                  </w:sdt>
                </w:p>
                <w:p w14:paraId="6CFE15D1" w14:textId="77777777" w:rsidR="00616FF4" w:rsidRPr="005A7E57" w:rsidRDefault="00616FF4" w:rsidP="00D86132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6142A3B9" wp14:editId="548FD609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CA546FB" id="Straight_x0020_Connector_x0020_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ir8sBAADqAwAADgAAAGRycy9lMm9Eb2MueG1srFPbjtMwEH1H4h8sv9NcB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HXvoq/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20DE093" w14:textId="77777777" w:rsidR="00463463" w:rsidRDefault="0033395A" w:rsidP="00D86132">
                  <w:pPr>
                    <w:rPr>
                      <w:sz w:val="24"/>
                      <w:szCs w:val="24"/>
                    </w:rPr>
                  </w:pPr>
                  <w:r w:rsidRPr="0033395A">
                    <w:rPr>
                      <w:color w:val="298881" w:themeColor="accent1" w:themeShade="BF"/>
                      <w:sz w:val="24"/>
                      <w:szCs w:val="24"/>
                    </w:rPr>
                    <w:t>Languages</w:t>
                  </w:r>
                  <w:r w:rsidRPr="0033395A">
                    <w:rPr>
                      <w:sz w:val="24"/>
                      <w:szCs w:val="24"/>
                    </w:rPr>
                    <w:t>: English, Russian, Spanish</w:t>
                  </w:r>
                  <w:r w:rsidR="000A5E00">
                    <w:rPr>
                      <w:sz w:val="24"/>
                      <w:szCs w:val="24"/>
                    </w:rPr>
                    <w:t>.</w:t>
                  </w:r>
                </w:p>
                <w:p w14:paraId="6A97E4F7" w14:textId="5C79B79B" w:rsidR="000A5E00" w:rsidRPr="00D86132" w:rsidRDefault="00D86132" w:rsidP="00D86132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D86132">
                    <w:rPr>
                      <w:rFonts w:eastAsia="Times New Roman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 xml:space="preserve">Knowledge </w:t>
                  </w:r>
                  <w:r w:rsidRPr="00D86132">
                    <w:rPr>
                      <w:rFonts w:eastAsia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in the field of culture of individual countries.</w:t>
                  </w:r>
                </w:p>
              </w:tc>
            </w:tr>
          </w:tbl>
          <w:p w14:paraId="564A6130" w14:textId="77777777" w:rsidR="00B93310" w:rsidRPr="005152F2" w:rsidRDefault="00B93310" w:rsidP="003856C9"/>
        </w:tc>
        <w:tc>
          <w:tcPr>
            <w:tcW w:w="723" w:type="dxa"/>
          </w:tcPr>
          <w:p w14:paraId="7E7F60B3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4976EA7B" w14:textId="77777777" w:rsidTr="0033395A">
              <w:trPr>
                <w:trHeight w:val="3672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7ADB34D" w14:textId="77777777" w:rsidR="008F6337" w:rsidRPr="005152F2" w:rsidRDefault="00DE4F5D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D4BE36B774D2543BEA661D9BADD695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33395A">
                        <w:rPr>
                          <w:sz w:val="28"/>
                          <w:szCs w:val="28"/>
                        </w:rPr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67C955BF776E7149BDD3B68BE9AFDEB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DC48FFA" w14:textId="77777777"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84868E7B59E6134BAD0239B410B2821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8D43F2A" w14:textId="77777777" w:rsidR="007B2F5C" w:rsidRDefault="007B2F5C" w:rsidP="007B2F5C">
                      <w:pPr>
                        <w:pStyle w:val="Heading5"/>
                      </w:pPr>
                      <w:r w:rsidRPr="0033395A">
                        <w:rPr>
                          <w:color w:val="298881" w:themeColor="accent1" w:themeShade="BF"/>
                          <w:sz w:val="28"/>
                          <w:szCs w:val="28"/>
                        </w:rPr>
                        <w:t>School</w:t>
                      </w:r>
                    </w:p>
                  </w:sdtContent>
                </w:sdt>
                <w:p w14:paraId="618803D3" w14:textId="77777777" w:rsidR="0033395A" w:rsidRPr="0033395A" w:rsidRDefault="0033395A" w:rsidP="0033395A"/>
                <w:p w14:paraId="3A07A020" w14:textId="77777777" w:rsidR="0033395A" w:rsidRPr="0033395A" w:rsidRDefault="0033395A" w:rsidP="0033395A">
                  <w:pPr>
                    <w:rPr>
                      <w:rFonts w:cs="Calibri"/>
                      <w:sz w:val="24"/>
                    </w:rPr>
                  </w:pPr>
                  <w:r w:rsidRPr="0033395A">
                    <w:rPr>
                      <w:sz w:val="24"/>
                    </w:rPr>
                    <w:t>Gymnasium</w:t>
                  </w:r>
                  <w:r w:rsidRPr="0033395A">
                    <w:rPr>
                      <w:sz w:val="24"/>
                      <w:lang w:val="ru-RU"/>
                    </w:rPr>
                    <w:t xml:space="preserve"> </w:t>
                  </w:r>
                  <w:r w:rsidRPr="0033395A">
                    <w:rPr>
                      <w:rFonts w:ascii="Calibri" w:eastAsia="Calibri" w:hAnsi="Calibri" w:cs="Calibri"/>
                      <w:sz w:val="24"/>
                      <w:lang w:val="ru-RU"/>
                    </w:rPr>
                    <w:t>№</w:t>
                  </w:r>
                  <w:r w:rsidRPr="0033395A">
                    <w:rPr>
                      <w:rFonts w:cs="Calibri"/>
                      <w:sz w:val="24"/>
                    </w:rPr>
                    <w:t>510 (2007-2017)</w:t>
                  </w:r>
                </w:p>
                <w:p w14:paraId="5196C9BC" w14:textId="77777777" w:rsidR="0033395A" w:rsidRDefault="0033395A" w:rsidP="0033395A">
                  <w:pPr>
                    <w:rPr>
                      <w:rFonts w:ascii="Calibri" w:hAnsi="Calibri" w:cs="Calibri"/>
                    </w:rPr>
                  </w:pPr>
                </w:p>
                <w:p w14:paraId="20C61088" w14:textId="77777777" w:rsidR="0033395A" w:rsidRPr="0033395A" w:rsidRDefault="0033395A" w:rsidP="0033395A">
                  <w:pPr>
                    <w:rPr>
                      <w:rFonts w:ascii="Calibri" w:hAnsi="Calibri" w:cs="Calibri"/>
                      <w:color w:val="298881" w:themeColor="accent1" w:themeShade="BF"/>
                      <w:sz w:val="28"/>
                      <w:szCs w:val="28"/>
                    </w:rPr>
                  </w:pPr>
                  <w:r w:rsidRPr="0033395A">
                    <w:rPr>
                      <w:rFonts w:ascii="Calibri" w:hAnsi="Calibri" w:cs="Calibri"/>
                      <w:color w:val="298881" w:themeColor="accent1" w:themeShade="BF"/>
                      <w:sz w:val="28"/>
                      <w:szCs w:val="28"/>
                    </w:rPr>
                    <w:t>University</w:t>
                  </w:r>
                </w:p>
                <w:p w14:paraId="69750613" w14:textId="77777777" w:rsidR="008F6337" w:rsidRDefault="0033395A" w:rsidP="0033395A">
                  <w:r w:rsidRPr="0033395A">
                    <w:rPr>
                      <w:sz w:val="24"/>
                    </w:rPr>
                    <w:t xml:space="preserve"> National Research University Higher School of Economics (2017 – present days)</w:t>
                  </w:r>
                </w:p>
              </w:tc>
            </w:tr>
            <w:tr w:rsidR="008F6337" w14:paraId="5ECDF0C8" w14:textId="77777777" w:rsidTr="0033395A">
              <w:trPr>
                <w:trHeight w:val="2342"/>
              </w:trPr>
              <w:tc>
                <w:tcPr>
                  <w:tcW w:w="6190" w:type="dxa"/>
                </w:tcPr>
                <w:p w14:paraId="720E59E1" w14:textId="77777777" w:rsidR="008F6337" w:rsidRPr="005152F2" w:rsidRDefault="00DE4F5D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C563CA4BD96B1942BB4F726F5B42C4C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14:paraId="2B9B0DD7" w14:textId="77777777" w:rsidR="008F6337" w:rsidRPr="0033395A" w:rsidRDefault="0033395A" w:rsidP="0033395A">
                  <w:pPr>
                    <w:rPr>
                      <w:sz w:val="24"/>
                    </w:rPr>
                  </w:pPr>
                  <w:r w:rsidRPr="0033395A">
                    <w:rPr>
                      <w:sz w:val="24"/>
                    </w:rPr>
                    <w:t xml:space="preserve">Experience as an employee in the language exhibition. </w:t>
                  </w:r>
                </w:p>
                <w:p w14:paraId="766EC9BE" w14:textId="77777777" w:rsidR="0033395A" w:rsidRDefault="0033395A" w:rsidP="0033395A">
                  <w:pPr>
                    <w:rPr>
                      <w:sz w:val="24"/>
                    </w:rPr>
                  </w:pPr>
                  <w:r w:rsidRPr="0033395A">
                    <w:rPr>
                      <w:sz w:val="24"/>
                    </w:rPr>
                    <w:t>Company: “</w:t>
                  </w:r>
                  <w:r w:rsidRPr="0033395A">
                    <w:rPr>
                      <w:i/>
                      <w:sz w:val="24"/>
                    </w:rPr>
                    <w:t>Studinter</w:t>
                  </w:r>
                  <w:r w:rsidRPr="0033395A">
                    <w:rPr>
                      <w:sz w:val="24"/>
                    </w:rPr>
                    <w:t>”</w:t>
                  </w:r>
                  <w:r>
                    <w:rPr>
                      <w:sz w:val="24"/>
                    </w:rPr>
                    <w:t xml:space="preserve"> (c</w:t>
                  </w:r>
                  <w:r w:rsidRPr="0033395A">
                    <w:rPr>
                      <w:sz w:val="24"/>
                    </w:rPr>
                    <w:t>ommunication with visitors, translation questions and repli</w:t>
                  </w:r>
                  <w:r>
                    <w:rPr>
                      <w:sz w:val="24"/>
                    </w:rPr>
                    <w:t>es from company representatives</w:t>
                  </w:r>
                  <w:r w:rsidRPr="0033395A">
                    <w:rPr>
                      <w:sz w:val="24"/>
                    </w:rPr>
                    <w:t>)</w:t>
                  </w:r>
                  <w:r>
                    <w:rPr>
                      <w:sz w:val="24"/>
                    </w:rPr>
                    <w:t>.</w:t>
                  </w:r>
                  <w:r w:rsidRPr="0033395A">
                    <w:rPr>
                      <w:sz w:val="24"/>
                    </w:rPr>
                    <w:t xml:space="preserve"> </w:t>
                  </w:r>
                </w:p>
                <w:p w14:paraId="133E79A8" w14:textId="77777777" w:rsidR="0033395A" w:rsidRDefault="0033395A" w:rsidP="0033395A">
                  <w:pPr>
                    <w:jc w:val="both"/>
                  </w:pPr>
                </w:p>
              </w:tc>
            </w:tr>
          </w:tbl>
          <w:p w14:paraId="1D9AFED4" w14:textId="77777777" w:rsidR="0033395A" w:rsidRPr="005152F2" w:rsidRDefault="0033395A" w:rsidP="0033395A">
            <w:pPr>
              <w:pStyle w:val="Heading2"/>
            </w:pPr>
            <w:r>
              <w:t xml:space="preserve">achivements </w:t>
            </w:r>
          </w:p>
          <w:p w14:paraId="37A60480" w14:textId="4A95A6C4" w:rsidR="007A458C" w:rsidRPr="007A458C" w:rsidRDefault="007A458C" w:rsidP="007A458C">
            <w:pPr>
              <w:rPr>
                <w:sz w:val="24"/>
                <w:szCs w:val="28"/>
              </w:rPr>
            </w:pPr>
            <w:r w:rsidRPr="007A458C">
              <w:rPr>
                <w:sz w:val="24"/>
                <w:szCs w:val="28"/>
              </w:rPr>
              <w:t>Winner of the</w:t>
            </w:r>
            <w:r>
              <w:rPr>
                <w:sz w:val="24"/>
                <w:szCs w:val="28"/>
              </w:rPr>
              <w:t xml:space="preserve"> first degree in a nomination "</w:t>
            </w:r>
            <w:r>
              <w:rPr>
                <w:rFonts w:ascii="Calibri" w:hAnsi="Calibri" w:cs="Calibri"/>
                <w:sz w:val="24"/>
                <w:szCs w:val="28"/>
              </w:rPr>
              <w:t>S</w:t>
            </w:r>
            <w:r w:rsidRPr="007A458C">
              <w:rPr>
                <w:sz w:val="24"/>
                <w:szCs w:val="28"/>
              </w:rPr>
              <w:t>olo vocal 13-15 years" 2014</w:t>
            </w:r>
            <w:r>
              <w:rPr>
                <w:sz w:val="24"/>
                <w:szCs w:val="28"/>
              </w:rPr>
              <w:t>.</w:t>
            </w:r>
          </w:p>
          <w:p w14:paraId="77078028" w14:textId="6A2B93C7" w:rsidR="007A458C" w:rsidRPr="007A458C" w:rsidRDefault="007A458C" w:rsidP="007A458C">
            <w:pPr>
              <w:rPr>
                <w:sz w:val="24"/>
                <w:szCs w:val="28"/>
              </w:rPr>
            </w:pPr>
            <w:r w:rsidRPr="007A458C">
              <w:rPr>
                <w:sz w:val="24"/>
                <w:szCs w:val="28"/>
              </w:rPr>
              <w:t>Winner in a nomination "Academic vocal" 2011</w:t>
            </w:r>
            <w:r>
              <w:rPr>
                <w:sz w:val="24"/>
                <w:szCs w:val="28"/>
              </w:rPr>
              <w:t>.</w:t>
            </w:r>
          </w:p>
          <w:p w14:paraId="75CC80AE" w14:textId="24D12CAF" w:rsidR="007A458C" w:rsidRPr="007A458C" w:rsidRDefault="007A458C" w:rsidP="007A458C">
            <w:pPr>
              <w:rPr>
                <w:sz w:val="24"/>
                <w:szCs w:val="28"/>
              </w:rPr>
            </w:pPr>
            <w:r w:rsidRPr="007A458C">
              <w:rPr>
                <w:sz w:val="24"/>
                <w:szCs w:val="28"/>
              </w:rPr>
              <w:t>Winner in a nomination "Saving the planet together" 2013</w:t>
            </w:r>
            <w:r>
              <w:rPr>
                <w:sz w:val="24"/>
                <w:szCs w:val="28"/>
              </w:rPr>
              <w:t>.</w:t>
            </w:r>
          </w:p>
          <w:p w14:paraId="417180AE" w14:textId="07AC04ED" w:rsidR="007A458C" w:rsidRPr="007A458C" w:rsidRDefault="007A458C" w:rsidP="007A458C">
            <w:pPr>
              <w:rPr>
                <w:sz w:val="24"/>
                <w:szCs w:val="28"/>
              </w:rPr>
            </w:pPr>
            <w:r w:rsidRPr="007A458C">
              <w:rPr>
                <w:sz w:val="24"/>
                <w:szCs w:val="28"/>
              </w:rPr>
              <w:t>Winner of the third degree in a nomination "Time to read" 2013</w:t>
            </w:r>
            <w:r>
              <w:rPr>
                <w:sz w:val="24"/>
                <w:szCs w:val="28"/>
              </w:rPr>
              <w:t>.</w:t>
            </w:r>
          </w:p>
          <w:p w14:paraId="5E2EBA25" w14:textId="6D45B948" w:rsidR="008F6337" w:rsidRPr="005152F2" w:rsidRDefault="007A458C" w:rsidP="007A458C">
            <w:r w:rsidRPr="007A458C">
              <w:rPr>
                <w:sz w:val="24"/>
                <w:szCs w:val="28"/>
              </w:rPr>
              <w:t>Winner of the second degree in a nomination "Young talents of Moscow" 2011</w:t>
            </w:r>
            <w:r>
              <w:rPr>
                <w:sz w:val="24"/>
                <w:szCs w:val="28"/>
              </w:rPr>
              <w:t>.</w:t>
            </w:r>
          </w:p>
        </w:tc>
        <w:bookmarkStart w:id="0" w:name="_GoBack"/>
        <w:bookmarkEnd w:id="0"/>
      </w:tr>
    </w:tbl>
    <w:p w14:paraId="65392625" w14:textId="77777777"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3559B" w14:textId="77777777" w:rsidR="00DE4F5D" w:rsidRDefault="00DE4F5D" w:rsidP="003856C9">
      <w:pPr>
        <w:spacing w:after="0" w:line="240" w:lineRule="auto"/>
      </w:pPr>
      <w:r>
        <w:separator/>
      </w:r>
    </w:p>
  </w:endnote>
  <w:endnote w:type="continuationSeparator" w:id="0">
    <w:p w14:paraId="372CEE2D" w14:textId="77777777" w:rsidR="00DE4F5D" w:rsidRDefault="00DE4F5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8BE01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C2A74ED" wp14:editId="43D4707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EBA836F" id="Group_x0020_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E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PKwAW7BGQAAz7MAAA4AAAAAAAAAAAAAAAAALAIAAGRycy9lMm9Eb2MueG1s&#10;UEsBAi0AFAAGAAgAAAAhAHO3OPzaAAAABQEAAA8AAAAAAAAAAAAAAAAAGRwAAGRycy9kb3ducmV2&#10;LnhtbFBLBQYAAAAABAAEAPMAAAAgHQAAAAA=&#10;">
              <o:lock v:ext="edit" aspectratio="t"/>
              <v:shape id="Freeform_x0020_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_x0020_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_x0020_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_x0020_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_x0020_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_x0020_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_x0020_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_x0020_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_x0020_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7A458C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82409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732460C" wp14:editId="2EB5EEA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74C55C9" id="Group_x0020_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<o:lock v:ext="edit" aspectratio="t"/>
              <v:shape id="Freeform_x0020_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_x0020_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_x0020_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_x0020_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_x0020_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_x0020_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_x0020_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_x0020_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_x0020_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B8EFB" w14:textId="77777777" w:rsidR="00DE4F5D" w:rsidRDefault="00DE4F5D" w:rsidP="003856C9">
      <w:pPr>
        <w:spacing w:after="0" w:line="240" w:lineRule="auto"/>
      </w:pPr>
      <w:r>
        <w:separator/>
      </w:r>
    </w:p>
  </w:footnote>
  <w:footnote w:type="continuationSeparator" w:id="0">
    <w:p w14:paraId="6AC37955" w14:textId="77777777" w:rsidR="00DE4F5D" w:rsidRDefault="00DE4F5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FBFF9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E83901E" wp14:editId="283CB64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2A0FE9" id="Group_x0020_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MGJwWAACt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">
              <o:lock v:ext="edit" aspectratio="t"/>
              <v:shape id="Freeform_x0020_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_x0020_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_x0020_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_x0020_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_x0020_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_x0020_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_x0020_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_x0020_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_x0020_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_x0020_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BC343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7EBE3FE" wp14:editId="3F9661C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5F8D33B" id="Group_x0020_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_x0020_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_x0020_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_x0020_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_x0020_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_x0020_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_x0020_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_x0020_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_x0020_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_x0020_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_x0020_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5A"/>
    <w:rsid w:val="00052BE1"/>
    <w:rsid w:val="0007412A"/>
    <w:rsid w:val="000A5E00"/>
    <w:rsid w:val="0010199E"/>
    <w:rsid w:val="001765FE"/>
    <w:rsid w:val="0019561F"/>
    <w:rsid w:val="001B32D2"/>
    <w:rsid w:val="00293B83"/>
    <w:rsid w:val="002A3621"/>
    <w:rsid w:val="002B3890"/>
    <w:rsid w:val="002B3CDC"/>
    <w:rsid w:val="002B7747"/>
    <w:rsid w:val="002C77B9"/>
    <w:rsid w:val="002F485A"/>
    <w:rsid w:val="003053D9"/>
    <w:rsid w:val="0033395A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A458C"/>
    <w:rsid w:val="007B2F5C"/>
    <w:rsid w:val="007C5F05"/>
    <w:rsid w:val="00832043"/>
    <w:rsid w:val="00832F81"/>
    <w:rsid w:val="008C7CA2"/>
    <w:rsid w:val="008F6337"/>
    <w:rsid w:val="009A50C4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86132"/>
    <w:rsid w:val="00DC79BB"/>
    <w:rsid w:val="00DE4F5D"/>
    <w:rsid w:val="00E34D58"/>
    <w:rsid w:val="00E941EF"/>
    <w:rsid w:val="00EB1C1B"/>
    <w:rsid w:val="00EF7968"/>
    <w:rsid w:val="00F062CB"/>
    <w:rsid w:val="00F56435"/>
    <w:rsid w:val="00FA07AA"/>
    <w:rsid w:val="00FB0A17"/>
    <w:rsid w:val="00FB6A8F"/>
    <w:rsid w:val="00FC6EBE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3D4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6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thur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05655FFF806340BF2B3AA7A98A8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D7DEF-0161-8C42-A0C7-ED964082F55A}"/>
      </w:docPartPr>
      <w:docPartBody>
        <w:p w:rsidR="009E71C0" w:rsidRDefault="00ED13C0">
          <w:pPr>
            <w:pStyle w:val="1B05655FFF806340BF2B3AA7A98A869D"/>
          </w:pPr>
          <w:r w:rsidRPr="005152F2">
            <w:t>Your Name</w:t>
          </w:r>
        </w:p>
      </w:docPartBody>
    </w:docPart>
    <w:docPart>
      <w:docPartPr>
        <w:name w:val="5598D936F572B54BBBCC472A41AC3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E0C77-A680-C84A-8A9A-6458AEE4F923}"/>
      </w:docPartPr>
      <w:docPartBody>
        <w:p w:rsidR="009E71C0" w:rsidRDefault="00ED13C0">
          <w:pPr>
            <w:pStyle w:val="5598D936F572B54BBBCC472A41AC3BC5"/>
          </w:pPr>
          <w:r>
            <w:t>Objective</w:t>
          </w:r>
        </w:p>
      </w:docPartBody>
    </w:docPart>
    <w:docPart>
      <w:docPartPr>
        <w:name w:val="5C1BAE75645AAE429018EF7986353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494EF-4061-B547-8A32-BCC9C4C9F169}"/>
      </w:docPartPr>
      <w:docPartBody>
        <w:p w:rsidR="009E71C0" w:rsidRDefault="00ED13C0">
          <w:pPr>
            <w:pStyle w:val="5C1BAE75645AAE429018EF7986353797"/>
          </w:pPr>
          <w:r>
            <w:t>Skills</w:t>
          </w:r>
        </w:p>
      </w:docPartBody>
    </w:docPart>
    <w:docPart>
      <w:docPartPr>
        <w:name w:val="9D4BE36B774D2543BEA661D9BADD6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1E4CB-8F27-D44C-84AF-F1563AE53CC2}"/>
      </w:docPartPr>
      <w:docPartBody>
        <w:p w:rsidR="009E71C0" w:rsidRDefault="00ED13C0">
          <w:pPr>
            <w:pStyle w:val="9D4BE36B774D2543BEA661D9BADD695C"/>
          </w:pPr>
          <w:r w:rsidRPr="005152F2">
            <w:t>Education</w:t>
          </w:r>
        </w:p>
      </w:docPartBody>
    </w:docPart>
    <w:docPart>
      <w:docPartPr>
        <w:name w:val="67C955BF776E7149BDD3B68BE9AFD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3C64B-C038-C241-9626-7A07207133FE}"/>
      </w:docPartPr>
      <w:docPartBody>
        <w:p w:rsidR="009E71C0" w:rsidRDefault="00ED13C0">
          <w:pPr>
            <w:pStyle w:val="67C955BF776E7149BDD3B68BE9AFDEB0"/>
          </w:pPr>
          <w:r w:rsidRPr="0043426C">
            <w:t>Degree / Date Earned</w:t>
          </w:r>
        </w:p>
      </w:docPartBody>
    </w:docPart>
    <w:docPart>
      <w:docPartPr>
        <w:name w:val="84868E7B59E6134BAD0239B410B28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B4F42-5A94-7B42-A527-A12871F10CCF}"/>
      </w:docPartPr>
      <w:docPartBody>
        <w:p w:rsidR="009E71C0" w:rsidRDefault="00ED13C0">
          <w:pPr>
            <w:pStyle w:val="84868E7B59E6134BAD0239B410B2821F"/>
          </w:pPr>
          <w:r w:rsidRPr="005152F2">
            <w:t>School</w:t>
          </w:r>
        </w:p>
      </w:docPartBody>
    </w:docPart>
    <w:docPart>
      <w:docPartPr>
        <w:name w:val="C563CA4BD96B1942BB4F726F5B42C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B3EF2-59E0-0742-A5CF-DE48C0D7021B}"/>
      </w:docPartPr>
      <w:docPartBody>
        <w:p w:rsidR="009E71C0" w:rsidRDefault="00ED13C0">
          <w:pPr>
            <w:pStyle w:val="C563CA4BD96B1942BB4F726F5B42C4CF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16"/>
    <w:rsid w:val="005850A0"/>
    <w:rsid w:val="00684C16"/>
    <w:rsid w:val="009E71C0"/>
    <w:rsid w:val="00B96A03"/>
    <w:rsid w:val="00C25890"/>
    <w:rsid w:val="00ED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05655FFF806340BF2B3AA7A98A869D">
    <w:name w:val="1B05655FFF806340BF2B3AA7A98A869D"/>
  </w:style>
  <w:style w:type="paragraph" w:customStyle="1" w:styleId="ED7F11C5439E264B8DD9D9836FCBF7AC">
    <w:name w:val="ED7F11C5439E264B8DD9D9836FCBF7AC"/>
  </w:style>
  <w:style w:type="paragraph" w:customStyle="1" w:styleId="1A6D23AAF722D442AB58E548198C991B">
    <w:name w:val="1A6D23AAF722D442AB58E548198C991B"/>
  </w:style>
  <w:style w:type="paragraph" w:customStyle="1" w:styleId="FAE50094D345B842AD0A4774026EF3F5">
    <w:name w:val="FAE50094D345B842AD0A4774026EF3F5"/>
  </w:style>
  <w:style w:type="paragraph" w:customStyle="1" w:styleId="B1C747D007EC8E4792C6C443F6ED3144">
    <w:name w:val="B1C747D007EC8E4792C6C443F6ED3144"/>
  </w:style>
  <w:style w:type="paragraph" w:customStyle="1" w:styleId="5598D936F572B54BBBCC472A41AC3BC5">
    <w:name w:val="5598D936F572B54BBBCC472A41AC3BC5"/>
  </w:style>
  <w:style w:type="paragraph" w:customStyle="1" w:styleId="ABED939324116F449582E28E9B846CFA">
    <w:name w:val="ABED939324116F449582E28E9B846CFA"/>
  </w:style>
  <w:style w:type="paragraph" w:customStyle="1" w:styleId="5C1BAE75645AAE429018EF7986353797">
    <w:name w:val="5C1BAE75645AAE429018EF7986353797"/>
  </w:style>
  <w:style w:type="paragraph" w:customStyle="1" w:styleId="4073AF9CDB534B409BF9E2D1B65AC39E">
    <w:name w:val="4073AF9CDB534B409BF9E2D1B65AC39E"/>
  </w:style>
  <w:style w:type="paragraph" w:customStyle="1" w:styleId="880335A98CC1A5428381E0B844E5474A">
    <w:name w:val="880335A98CC1A5428381E0B844E5474A"/>
  </w:style>
  <w:style w:type="paragraph" w:customStyle="1" w:styleId="D752420E787D5D46941ABAB52B370919">
    <w:name w:val="D752420E787D5D46941ABAB52B370919"/>
  </w:style>
  <w:style w:type="paragraph" w:customStyle="1" w:styleId="26530E43CB7A604EA22B8A2887BF354C">
    <w:name w:val="26530E43CB7A604EA22B8A2887BF354C"/>
  </w:style>
  <w:style w:type="paragraph" w:customStyle="1" w:styleId="7ACEA60137FBCE42AFB58D2630538D8C">
    <w:name w:val="7ACEA60137FBCE42AFB58D2630538D8C"/>
  </w:style>
  <w:style w:type="paragraph" w:customStyle="1" w:styleId="4F411B1328AFF44091709C2EA3E54908">
    <w:name w:val="4F411B1328AFF44091709C2EA3E54908"/>
  </w:style>
  <w:style w:type="paragraph" w:customStyle="1" w:styleId="68EE5817A5EAE646B936351399160AE9">
    <w:name w:val="68EE5817A5EAE646B936351399160AE9"/>
  </w:style>
  <w:style w:type="paragraph" w:customStyle="1" w:styleId="45DAF15002DD52499555FB057B7E6869">
    <w:name w:val="45DAF15002DD52499555FB057B7E6869"/>
  </w:style>
  <w:style w:type="paragraph" w:customStyle="1" w:styleId="9D4BE36B774D2543BEA661D9BADD695C">
    <w:name w:val="9D4BE36B774D2543BEA661D9BADD695C"/>
  </w:style>
  <w:style w:type="paragraph" w:customStyle="1" w:styleId="67C955BF776E7149BDD3B68BE9AFDEB0">
    <w:name w:val="67C955BF776E7149BDD3B68BE9AFDEB0"/>
  </w:style>
  <w:style w:type="paragraph" w:customStyle="1" w:styleId="84868E7B59E6134BAD0239B410B2821F">
    <w:name w:val="84868E7B59E6134BAD0239B410B2821F"/>
  </w:style>
  <w:style w:type="paragraph" w:customStyle="1" w:styleId="B9E923331BC40546ACCFBAD86773A6CB">
    <w:name w:val="B9E923331BC40546ACCFBAD86773A6CB"/>
  </w:style>
  <w:style w:type="paragraph" w:customStyle="1" w:styleId="C563CA4BD96B1942BB4F726F5B42C4CF">
    <w:name w:val="C563CA4BD96B1942BB4F726F5B42C4CF"/>
  </w:style>
  <w:style w:type="paragraph" w:customStyle="1" w:styleId="8796CA01A7F6574992596233A77881E3">
    <w:name w:val="8796CA01A7F6574992596233A77881E3"/>
  </w:style>
  <w:style w:type="paragraph" w:customStyle="1" w:styleId="9781567DA7B6B148B761A776B7726139">
    <w:name w:val="9781567DA7B6B148B761A776B7726139"/>
    <w:rsid w:val="00684C16"/>
  </w:style>
  <w:style w:type="paragraph" w:customStyle="1" w:styleId="F54974514A5C8147BF0C0E01EFEFD1A8">
    <w:name w:val="F54974514A5C8147BF0C0E01EFEFD1A8"/>
    <w:rsid w:val="00684C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19</TotalTime>
  <Pages>1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Pogorelova Viktoria</dc:creator>
  <cp:keywords/>
  <dc:description/>
  <cp:lastModifiedBy>Microsoft Office User</cp:lastModifiedBy>
  <cp:revision>6</cp:revision>
  <dcterms:created xsi:type="dcterms:W3CDTF">2018-01-29T10:34:00Z</dcterms:created>
  <dcterms:modified xsi:type="dcterms:W3CDTF">2018-01-31T22:37:00Z</dcterms:modified>
</cp:coreProperties>
</file>